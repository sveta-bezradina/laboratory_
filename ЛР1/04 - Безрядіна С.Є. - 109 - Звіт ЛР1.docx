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B70D" w14:textId="77777777" w:rsidR="004F3050" w:rsidRPr="00A51F07" w:rsidRDefault="004F3050" w:rsidP="00A51F07">
      <w:pPr>
        <w:jc w:val="center"/>
      </w:pPr>
      <w:r w:rsidRPr="00A51F07">
        <w:rPr>
          <w:b/>
        </w:rPr>
        <w:t>МІНІСТЕРСТВО ОСВІТИ І НАУКИ УКРАЇНИ</w:t>
      </w:r>
    </w:p>
    <w:p w14:paraId="6B115D97" w14:textId="77777777" w:rsidR="004F3050" w:rsidRPr="00A51F07" w:rsidRDefault="004F3050" w:rsidP="00A51F07">
      <w:pPr>
        <w:jc w:val="center"/>
        <w:rPr>
          <w:b/>
        </w:rPr>
      </w:pPr>
      <w:proofErr w:type="spellStart"/>
      <w:r w:rsidRPr="00A51F07">
        <w:rPr>
          <w:b/>
        </w:rPr>
        <w:t>Чорноморський</w:t>
      </w:r>
      <w:proofErr w:type="spellEnd"/>
      <w:r w:rsidRPr="00A51F07">
        <w:rPr>
          <w:b/>
        </w:rPr>
        <w:t xml:space="preserve"> </w:t>
      </w:r>
      <w:r w:rsidR="00D774D8" w:rsidRPr="00A51F07">
        <w:rPr>
          <w:b/>
          <w:lang w:val="uk-UA"/>
        </w:rPr>
        <w:t>національний</w:t>
      </w:r>
      <w:r w:rsidRPr="00A51F07">
        <w:rPr>
          <w:b/>
        </w:rPr>
        <w:t xml:space="preserve"> </w:t>
      </w:r>
      <w:proofErr w:type="spellStart"/>
      <w:r w:rsidRPr="00A51F07">
        <w:rPr>
          <w:b/>
        </w:rPr>
        <w:t>університет</w:t>
      </w:r>
      <w:proofErr w:type="spellEnd"/>
      <w:r w:rsidRPr="00A51F07">
        <w:rPr>
          <w:b/>
        </w:rPr>
        <w:t xml:space="preserve"> </w:t>
      </w:r>
      <w:r w:rsidRPr="00A51F07">
        <w:rPr>
          <w:b/>
        </w:rPr>
        <w:br/>
      </w:r>
      <w:proofErr w:type="spellStart"/>
      <w:r w:rsidRPr="00A51F07">
        <w:rPr>
          <w:b/>
        </w:rPr>
        <w:t>імені</w:t>
      </w:r>
      <w:proofErr w:type="spellEnd"/>
      <w:r w:rsidRPr="00A51F07">
        <w:rPr>
          <w:b/>
        </w:rPr>
        <w:t xml:space="preserve"> Петра </w:t>
      </w:r>
      <w:proofErr w:type="spellStart"/>
      <w:r w:rsidRPr="00A51F07">
        <w:rPr>
          <w:b/>
        </w:rPr>
        <w:t>Могили</w:t>
      </w:r>
      <w:proofErr w:type="spellEnd"/>
    </w:p>
    <w:p w14:paraId="14404AF7" w14:textId="77777777" w:rsidR="004F3050" w:rsidRPr="00A51F07" w:rsidRDefault="004F3050" w:rsidP="00A51F07">
      <w:pPr>
        <w:jc w:val="center"/>
        <w:rPr>
          <w:b/>
        </w:rPr>
      </w:pPr>
      <w:r w:rsidRPr="00A51F07">
        <w:rPr>
          <w:b/>
        </w:rPr>
        <w:t xml:space="preserve">Факультет </w:t>
      </w:r>
      <w:proofErr w:type="spellStart"/>
      <w:r w:rsidRPr="00A51F07">
        <w:rPr>
          <w:b/>
        </w:rPr>
        <w:t>комп’ютерних</w:t>
      </w:r>
      <w:proofErr w:type="spellEnd"/>
      <w:r w:rsidRPr="00A51F07">
        <w:rPr>
          <w:b/>
        </w:rPr>
        <w:t xml:space="preserve"> наук</w:t>
      </w:r>
    </w:p>
    <w:p w14:paraId="0188A8CC" w14:textId="77777777" w:rsidR="00E566F9" w:rsidRPr="00A51F07" w:rsidRDefault="00866C67" w:rsidP="00A51F07">
      <w:pPr>
        <w:jc w:val="center"/>
        <w:rPr>
          <w:b/>
        </w:rPr>
      </w:pPr>
      <w:r w:rsidRPr="00A51F07">
        <w:rPr>
          <w:b/>
          <w:lang w:val="uk-UA"/>
        </w:rPr>
        <w:t>К</w:t>
      </w:r>
      <w:r w:rsidR="00E566F9" w:rsidRPr="00A51F07">
        <w:rPr>
          <w:b/>
        </w:rPr>
        <w:t xml:space="preserve">афедра </w:t>
      </w:r>
      <w:r w:rsidR="00E566F9" w:rsidRPr="00A51F07">
        <w:rPr>
          <w:b/>
          <w:lang w:val="uk-UA"/>
        </w:rPr>
        <w:t>інженерії програмного забезпечення</w:t>
      </w:r>
    </w:p>
    <w:p w14:paraId="72C03D06" w14:textId="77777777" w:rsidR="004F3050" w:rsidRPr="00A51F07" w:rsidRDefault="004F3050" w:rsidP="00A51F07">
      <w:pPr>
        <w:jc w:val="center"/>
        <w:rPr>
          <w:b/>
        </w:rPr>
      </w:pPr>
    </w:p>
    <w:p w14:paraId="53F201BF" w14:textId="77777777" w:rsidR="004F3050" w:rsidRPr="00A51F07" w:rsidRDefault="004F3050" w:rsidP="00A51F07">
      <w:pPr>
        <w:jc w:val="center"/>
      </w:pPr>
    </w:p>
    <w:p w14:paraId="0639D76E" w14:textId="77777777" w:rsidR="004F3050" w:rsidRDefault="004F3050" w:rsidP="00A51F07">
      <w:pPr>
        <w:jc w:val="center"/>
        <w:rPr>
          <w:lang w:val="uk-UA"/>
        </w:rPr>
      </w:pPr>
    </w:p>
    <w:p w14:paraId="740A3EAC" w14:textId="77777777" w:rsidR="00A51F07" w:rsidRDefault="00A51F07" w:rsidP="00A51F07">
      <w:pPr>
        <w:jc w:val="center"/>
        <w:rPr>
          <w:lang w:val="uk-UA"/>
        </w:rPr>
      </w:pPr>
    </w:p>
    <w:p w14:paraId="481330AA" w14:textId="77777777" w:rsidR="00A51F07" w:rsidRDefault="00A51F07" w:rsidP="00A51F07">
      <w:pPr>
        <w:jc w:val="center"/>
        <w:rPr>
          <w:lang w:val="uk-UA"/>
        </w:rPr>
      </w:pPr>
    </w:p>
    <w:p w14:paraId="233EBE0E" w14:textId="77777777" w:rsidR="00A51F07" w:rsidRDefault="00A51F07" w:rsidP="00A51F07">
      <w:pPr>
        <w:jc w:val="center"/>
        <w:rPr>
          <w:lang w:val="uk-UA"/>
        </w:rPr>
      </w:pPr>
    </w:p>
    <w:p w14:paraId="390DDFD3" w14:textId="77777777" w:rsidR="00A51F07" w:rsidRDefault="00A51F07" w:rsidP="00A51F07">
      <w:pPr>
        <w:jc w:val="center"/>
        <w:rPr>
          <w:lang w:val="uk-UA"/>
        </w:rPr>
      </w:pPr>
    </w:p>
    <w:p w14:paraId="64507917" w14:textId="77777777" w:rsidR="00A51F07" w:rsidRDefault="00A51F07" w:rsidP="00A51F07">
      <w:pPr>
        <w:jc w:val="center"/>
        <w:rPr>
          <w:lang w:val="uk-UA"/>
        </w:rPr>
      </w:pPr>
    </w:p>
    <w:p w14:paraId="7E426695" w14:textId="77777777" w:rsidR="00A51F07" w:rsidRDefault="00A51F07" w:rsidP="00A51F07">
      <w:pPr>
        <w:jc w:val="center"/>
        <w:rPr>
          <w:lang w:val="uk-UA"/>
        </w:rPr>
      </w:pPr>
    </w:p>
    <w:p w14:paraId="54664C4D" w14:textId="77777777" w:rsidR="00A51F07" w:rsidRPr="00A51F07" w:rsidRDefault="00A51F07" w:rsidP="00A51F07">
      <w:pPr>
        <w:jc w:val="center"/>
        <w:rPr>
          <w:lang w:val="uk-UA"/>
        </w:rPr>
      </w:pPr>
    </w:p>
    <w:p w14:paraId="738A0EA5" w14:textId="77777777" w:rsidR="004F3050" w:rsidRPr="00A51F07" w:rsidRDefault="004F3050" w:rsidP="00A51F07">
      <w:pPr>
        <w:jc w:val="center"/>
      </w:pPr>
    </w:p>
    <w:p w14:paraId="1260C6A2" w14:textId="77777777" w:rsidR="004F3050" w:rsidRPr="00A51F07" w:rsidRDefault="004F3050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A51F07">
        <w:rPr>
          <w:rFonts w:ascii="Times New Roman" w:hAnsi="Times New Roman" w:cs="Times New Roman"/>
          <w:b/>
          <w:sz w:val="44"/>
        </w:rPr>
        <w:t>ЗВІТ</w:t>
      </w:r>
    </w:p>
    <w:p w14:paraId="25B0DD8A" w14:textId="77777777" w:rsidR="004F3050" w:rsidRPr="00A51F07" w:rsidRDefault="004F3050" w:rsidP="00A51F07">
      <w:pPr>
        <w:jc w:val="center"/>
      </w:pPr>
      <w:r w:rsidRPr="00A51F07">
        <w:rPr>
          <w:i/>
        </w:rPr>
        <w:t xml:space="preserve">з </w:t>
      </w:r>
      <w:proofErr w:type="spellStart"/>
      <w:r w:rsidRPr="00A51F07">
        <w:rPr>
          <w:i/>
        </w:rPr>
        <w:t>лабораторної</w:t>
      </w:r>
      <w:proofErr w:type="spellEnd"/>
      <w:r w:rsidRPr="00A51F07">
        <w:rPr>
          <w:i/>
        </w:rPr>
        <w:t xml:space="preserve"> </w:t>
      </w:r>
      <w:proofErr w:type="spellStart"/>
      <w:r w:rsidRPr="00A51F07">
        <w:rPr>
          <w:i/>
        </w:rPr>
        <w:t>роботи</w:t>
      </w:r>
      <w:proofErr w:type="spellEnd"/>
      <w:r w:rsidRPr="00A51F07">
        <w:rPr>
          <w:i/>
        </w:rPr>
        <w:t xml:space="preserve"> № </w:t>
      </w:r>
      <w:r w:rsidRPr="00405748">
        <w:rPr>
          <w:i/>
        </w:rPr>
        <w:t>1</w:t>
      </w:r>
    </w:p>
    <w:p w14:paraId="0D2FC2D0" w14:textId="1543DE17" w:rsidR="004F3050" w:rsidRPr="00A138BD" w:rsidRDefault="00A51F07" w:rsidP="00A138B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b/>
          <w:i/>
          <w:iCs/>
          <w:lang w:val="uk-UA"/>
        </w:rPr>
      </w:pPr>
      <w:r w:rsidRPr="00A138BD">
        <w:rPr>
          <w:b/>
          <w:lang w:val="uk-UA"/>
        </w:rPr>
        <w:t>«</w:t>
      </w:r>
      <w:r w:rsidR="00A138BD" w:rsidRPr="00A138BD">
        <w:rPr>
          <w:rFonts w:ascii="Times New Roman" w:hAnsi="Times New Roman" w:cs="Times New Roman"/>
          <w:b/>
          <w:i/>
          <w:iCs/>
          <w:lang w:val="uk-UA"/>
        </w:rPr>
        <w:t xml:space="preserve">Робота у середовищі </w:t>
      </w:r>
      <w:proofErr w:type="spellStart"/>
      <w:r w:rsidR="00A138BD" w:rsidRPr="00A138BD">
        <w:rPr>
          <w:rFonts w:ascii="Times New Roman" w:hAnsi="Times New Roman" w:cs="Times New Roman"/>
          <w:b/>
          <w:i/>
          <w:iCs/>
          <w:lang w:val="uk-UA"/>
        </w:rPr>
        <w:t>VisualStudio</w:t>
      </w:r>
      <w:proofErr w:type="spellEnd"/>
      <w:r w:rsidR="00A138BD" w:rsidRPr="00A138BD">
        <w:rPr>
          <w:rFonts w:ascii="Times New Roman" w:hAnsi="Times New Roman" w:cs="Times New Roman"/>
          <w:b/>
          <w:i/>
          <w:iCs/>
          <w:lang w:val="uk-UA"/>
        </w:rPr>
        <w:t>, особливості інтерфейсу</w:t>
      </w:r>
      <w:r w:rsidRPr="00A138BD">
        <w:rPr>
          <w:b/>
          <w:lang w:val="uk-UA"/>
        </w:rPr>
        <w:t>»</w:t>
      </w:r>
    </w:p>
    <w:p w14:paraId="7C516A91" w14:textId="77777777" w:rsidR="004F3050" w:rsidRPr="00A51F07" w:rsidRDefault="00D6197C" w:rsidP="00A51F07">
      <w:pPr>
        <w:jc w:val="center"/>
        <w:rPr>
          <w:b/>
          <w:lang w:val="uk-UA"/>
        </w:rPr>
      </w:pPr>
      <w:r w:rsidRPr="00A51F07">
        <w:rPr>
          <w:b/>
          <w:lang w:val="uk-UA"/>
        </w:rPr>
        <w:t>Варіант</w:t>
      </w:r>
      <w:r w:rsidR="004F3050" w:rsidRPr="00A51F07">
        <w:rPr>
          <w:b/>
        </w:rPr>
        <w:t xml:space="preserve"> № </w:t>
      </w:r>
    </w:p>
    <w:p w14:paraId="5A72480B" w14:textId="77777777" w:rsidR="004F3050" w:rsidRPr="00A51F07" w:rsidRDefault="004F3050" w:rsidP="00A51F07">
      <w:pPr>
        <w:jc w:val="center"/>
        <w:rPr>
          <w:lang w:val="uk-UA"/>
        </w:rPr>
      </w:pPr>
      <w:r w:rsidRPr="00A51F07">
        <w:rPr>
          <w:color w:val="000000"/>
        </w:rPr>
        <w:t xml:space="preserve">Дисципліна </w:t>
      </w:r>
      <w:r w:rsidR="00A51F07" w:rsidRPr="00A51F07">
        <w:rPr>
          <w:lang w:val="uk-UA"/>
        </w:rPr>
        <w:t>«</w:t>
      </w:r>
      <w:r w:rsidR="00A27F0C">
        <w:rPr>
          <w:lang w:val="uk-UA"/>
        </w:rPr>
        <w:t>Основи програмування</w:t>
      </w:r>
      <w:r w:rsidR="00A51F07" w:rsidRPr="00A51F07">
        <w:rPr>
          <w:lang w:val="uk-UA"/>
        </w:rPr>
        <w:t>»</w:t>
      </w:r>
    </w:p>
    <w:p w14:paraId="6D42A223" w14:textId="77777777" w:rsidR="00910EB0" w:rsidRPr="00A51F07" w:rsidRDefault="00D774D8" w:rsidP="00A51F07">
      <w:pPr>
        <w:jc w:val="center"/>
        <w:rPr>
          <w:lang w:val="uk-UA"/>
        </w:rPr>
      </w:pPr>
      <w:r w:rsidRPr="00A51F07">
        <w:rPr>
          <w:lang w:val="uk-UA"/>
        </w:rPr>
        <w:t>Спеціальність</w:t>
      </w:r>
      <w:r w:rsidR="00910EB0" w:rsidRPr="00A51F07">
        <w:rPr>
          <w:lang w:val="uk-UA"/>
        </w:rPr>
        <w:t xml:space="preserve"> </w:t>
      </w:r>
      <w:r w:rsidR="00A51F07" w:rsidRPr="00A51F07">
        <w:rPr>
          <w:lang w:val="uk-UA"/>
        </w:rPr>
        <w:t>«Інженерія програмного забезпечення»</w:t>
      </w:r>
    </w:p>
    <w:p w14:paraId="3053183E" w14:textId="77777777" w:rsidR="004F3050" w:rsidRDefault="00D774D8" w:rsidP="00405748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</w:rPr>
      </w:pPr>
      <w:r w:rsidRPr="00FC5FD3">
        <w:rPr>
          <w:rFonts w:ascii="Times New Roman" w:hAnsi="Times New Roman" w:cs="Times New Roman"/>
          <w:sz w:val="32"/>
        </w:rPr>
        <w:t>12</w:t>
      </w:r>
      <w:r w:rsidR="00A51F07" w:rsidRPr="00FC5FD3">
        <w:rPr>
          <w:rFonts w:ascii="Times New Roman" w:hAnsi="Times New Roman" w:cs="Times New Roman"/>
          <w:sz w:val="32"/>
        </w:rPr>
        <w:t>1–</w:t>
      </w:r>
      <w:r w:rsidR="00E566F9" w:rsidRPr="00FC5FD3">
        <w:rPr>
          <w:rFonts w:ascii="Times New Roman" w:hAnsi="Times New Roman" w:cs="Times New Roman"/>
          <w:sz w:val="32"/>
        </w:rPr>
        <w:t>ЛР.</w:t>
      </w:r>
      <w:r w:rsidR="004F3050" w:rsidRPr="00405748">
        <w:rPr>
          <w:rFonts w:ascii="Times New Roman" w:hAnsi="Times New Roman" w:cs="Times New Roman"/>
          <w:color w:val="000000" w:themeColor="text1"/>
          <w:sz w:val="32"/>
        </w:rPr>
        <w:t>01</w:t>
      </w:r>
      <w:r w:rsidR="00A51F07" w:rsidRPr="00FC5FD3">
        <w:rPr>
          <w:rFonts w:ascii="Times New Roman" w:hAnsi="Times New Roman" w:cs="Times New Roman"/>
          <w:sz w:val="32"/>
        </w:rPr>
        <w:t>–</w:t>
      </w:r>
      <w:r w:rsidR="00A27F0C">
        <w:rPr>
          <w:rFonts w:ascii="Times New Roman" w:hAnsi="Times New Roman" w:cs="Times New Roman"/>
          <w:sz w:val="32"/>
        </w:rPr>
        <w:t>1</w:t>
      </w:r>
      <w:r w:rsidR="004F3050" w:rsidRPr="00FC5FD3">
        <w:rPr>
          <w:rFonts w:ascii="Times New Roman" w:hAnsi="Times New Roman" w:cs="Times New Roman"/>
          <w:sz w:val="32"/>
        </w:rPr>
        <w:t>0</w:t>
      </w:r>
      <w:r w:rsidR="00405748">
        <w:rPr>
          <w:rFonts w:ascii="Times New Roman" w:hAnsi="Times New Roman" w:cs="Times New Roman"/>
          <w:sz w:val="32"/>
        </w:rPr>
        <w:t>9</w:t>
      </w:r>
      <w:r w:rsidR="004F3050" w:rsidRPr="00FC5FD3">
        <w:rPr>
          <w:rFonts w:ascii="Times New Roman" w:hAnsi="Times New Roman" w:cs="Times New Roman"/>
          <w:sz w:val="32"/>
        </w:rPr>
        <w:t>.</w:t>
      </w:r>
      <w:r w:rsidR="00405748" w:rsidRPr="00405748">
        <w:t xml:space="preserve"> </w:t>
      </w:r>
      <w:r w:rsidR="00405748" w:rsidRPr="00405748">
        <w:rPr>
          <w:rFonts w:ascii="Times New Roman" w:hAnsi="Times New Roman" w:cs="Times New Roman"/>
          <w:sz w:val="32"/>
        </w:rPr>
        <w:t>22210903</w:t>
      </w:r>
    </w:p>
    <w:p w14:paraId="7ED5E25A" w14:textId="77777777" w:rsidR="00405748" w:rsidRPr="00405748" w:rsidRDefault="00405748" w:rsidP="00405748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</w:rPr>
      </w:pPr>
    </w:p>
    <w:p w14:paraId="6E59A31C" w14:textId="77777777" w:rsidR="00A51F07" w:rsidRPr="00A51F07" w:rsidRDefault="00A51F07" w:rsidP="00A51F07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14:paraId="7FD3524B" w14:textId="77777777" w:rsidR="004F3050" w:rsidRDefault="004F3050" w:rsidP="00A51F07">
      <w:pPr>
        <w:ind w:firstLine="561"/>
        <w:jc w:val="center"/>
        <w:rPr>
          <w:i/>
          <w:lang w:val="uk-UA"/>
        </w:rPr>
      </w:pPr>
    </w:p>
    <w:p w14:paraId="69090174" w14:textId="77777777" w:rsidR="00FC5FD3" w:rsidRDefault="00FC5FD3" w:rsidP="00A51F07">
      <w:pPr>
        <w:ind w:firstLine="561"/>
        <w:jc w:val="center"/>
        <w:rPr>
          <w:i/>
          <w:lang w:val="uk-UA"/>
        </w:rPr>
      </w:pPr>
    </w:p>
    <w:p w14:paraId="1989A2DF" w14:textId="77777777" w:rsidR="00FC5FD3" w:rsidRPr="00FC5FD3" w:rsidRDefault="00FC5FD3" w:rsidP="00A51F07">
      <w:pPr>
        <w:ind w:firstLine="561"/>
        <w:jc w:val="center"/>
        <w:rPr>
          <w:i/>
          <w:lang w:val="uk-UA"/>
        </w:rPr>
      </w:pPr>
    </w:p>
    <w:p w14:paraId="503A15C9" w14:textId="77777777" w:rsidR="004F3050" w:rsidRDefault="004F3050" w:rsidP="00A51F07">
      <w:pPr>
        <w:ind w:firstLine="561"/>
        <w:jc w:val="center"/>
        <w:rPr>
          <w:i/>
          <w:lang w:val="uk-UA"/>
        </w:rPr>
      </w:pPr>
    </w:p>
    <w:p w14:paraId="5F629284" w14:textId="77777777" w:rsidR="00FC5FD3" w:rsidRPr="00FC5FD3" w:rsidRDefault="00FC5FD3" w:rsidP="00A51F07">
      <w:pPr>
        <w:ind w:firstLine="561"/>
        <w:jc w:val="center"/>
        <w:rPr>
          <w:i/>
          <w:lang w:val="uk-UA"/>
        </w:rPr>
      </w:pPr>
    </w:p>
    <w:p w14:paraId="639BAB44" w14:textId="77777777" w:rsidR="004F3050" w:rsidRPr="00BE24AE" w:rsidRDefault="004F3050" w:rsidP="00A51F07">
      <w:pPr>
        <w:ind w:firstLine="561"/>
        <w:jc w:val="center"/>
        <w:rPr>
          <w:i/>
          <w:lang w:val="uk-UA"/>
        </w:rPr>
      </w:pPr>
    </w:p>
    <w:p w14:paraId="66063D52" w14:textId="77777777" w:rsidR="004F3050" w:rsidRPr="00BE24AE" w:rsidRDefault="004F3050" w:rsidP="00A51F07">
      <w:pPr>
        <w:ind w:firstLine="561"/>
        <w:jc w:val="center"/>
        <w:rPr>
          <w:i/>
          <w:color w:val="000000"/>
          <w:lang w:val="uk-UA"/>
        </w:rPr>
      </w:pPr>
    </w:p>
    <w:p w14:paraId="186B6907" w14:textId="77777777" w:rsidR="004F3050" w:rsidRPr="00BE24AE" w:rsidRDefault="004F3050" w:rsidP="00A51F07">
      <w:pPr>
        <w:ind w:firstLine="561"/>
        <w:jc w:val="center"/>
        <w:rPr>
          <w:i/>
          <w:color w:val="000000"/>
          <w:lang w:val="uk-UA"/>
        </w:rPr>
      </w:pPr>
    </w:p>
    <w:p w14:paraId="6BA8FD25" w14:textId="38A9D0AB" w:rsidR="004F3050" w:rsidRPr="00405748" w:rsidRDefault="004F3050" w:rsidP="00A51F07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A51F07">
        <w:rPr>
          <w:b/>
          <w:i/>
          <w:color w:val="000000"/>
          <w:lang w:val="en-US"/>
        </w:rPr>
        <w:t>C</w:t>
      </w:r>
      <w:r w:rsidRPr="00BE24AE">
        <w:rPr>
          <w:b/>
          <w:i/>
          <w:color w:val="000000"/>
          <w:lang w:val="uk-UA"/>
        </w:rPr>
        <w:t>тудент</w:t>
      </w:r>
      <w:r w:rsidR="00405748">
        <w:rPr>
          <w:b/>
          <w:i/>
          <w:color w:val="000000"/>
          <w:lang w:val="uk-UA"/>
        </w:rPr>
        <w:t>ка</w:t>
      </w:r>
      <w:r w:rsidRPr="00BE24AE">
        <w:rPr>
          <w:b/>
          <w:i/>
          <w:color w:val="000000"/>
          <w:lang w:val="uk-UA"/>
        </w:rPr>
        <w:t xml:space="preserve"> </w:t>
      </w:r>
      <w:r w:rsidR="00A51F07" w:rsidRPr="00BE24AE">
        <w:rPr>
          <w:i/>
          <w:color w:val="000000"/>
          <w:u w:val="single"/>
          <w:lang w:val="uk-UA"/>
        </w:rPr>
        <w:t>_____</w:t>
      </w:r>
      <w:r w:rsidRPr="00BE24AE">
        <w:rPr>
          <w:i/>
          <w:color w:val="000000"/>
          <w:u w:val="single"/>
          <w:lang w:val="uk-UA"/>
        </w:rPr>
        <w:t>___</w:t>
      </w:r>
      <w:r w:rsidR="00405748">
        <w:rPr>
          <w:b/>
          <w:i/>
          <w:color w:val="000000"/>
          <w:lang w:val="uk-UA"/>
        </w:rPr>
        <w:t>С.</w:t>
      </w:r>
      <w:r w:rsidR="00A138BD">
        <w:rPr>
          <w:b/>
          <w:i/>
          <w:color w:val="000000"/>
          <w:lang w:val="uk-UA"/>
        </w:rPr>
        <w:t xml:space="preserve"> </w:t>
      </w:r>
      <w:r w:rsidR="00405748">
        <w:rPr>
          <w:b/>
          <w:i/>
          <w:color w:val="000000"/>
          <w:lang w:val="uk-UA"/>
        </w:rPr>
        <w:t>Є. Безрядіна</w:t>
      </w:r>
    </w:p>
    <w:p w14:paraId="4D0458D8" w14:textId="77777777" w:rsidR="004F3050" w:rsidRPr="00BE24AE" w:rsidRDefault="004F3050" w:rsidP="00A51F07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  <w:lang w:val="uk-UA"/>
        </w:rPr>
      </w:pPr>
      <w:r w:rsidRPr="00BE24AE">
        <w:rPr>
          <w:i/>
          <w:color w:val="000000"/>
          <w:lang w:val="uk-UA"/>
        </w:rPr>
        <w:tab/>
      </w:r>
      <w:r w:rsidRPr="00BE24AE">
        <w:rPr>
          <w:i/>
          <w:color w:val="000000"/>
          <w:lang w:val="uk-UA"/>
        </w:rPr>
        <w:tab/>
      </w:r>
      <w:r w:rsidRPr="00BE24AE">
        <w:rPr>
          <w:i/>
          <w:color w:val="000000"/>
          <w:sz w:val="20"/>
          <w:szCs w:val="20"/>
          <w:lang w:val="uk-UA"/>
        </w:rPr>
        <w:t>(підпис)</w:t>
      </w:r>
    </w:p>
    <w:p w14:paraId="3AD13F98" w14:textId="1D8372BE" w:rsidR="004F3050" w:rsidRPr="00A51F07" w:rsidRDefault="004F3050" w:rsidP="00A51F07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BE24AE">
        <w:rPr>
          <w:i/>
          <w:color w:val="000000"/>
          <w:lang w:val="uk-UA"/>
        </w:rPr>
        <w:tab/>
        <w:t xml:space="preserve">       </w:t>
      </w:r>
      <w:r w:rsidRPr="00A51F07">
        <w:rPr>
          <w:i/>
          <w:color w:val="000000"/>
        </w:rPr>
        <w:t>__</w:t>
      </w:r>
      <w:r w:rsidR="00405748" w:rsidRPr="00405748">
        <w:rPr>
          <w:i/>
          <w:color w:val="000000"/>
          <w:lang w:val="uk-UA"/>
        </w:rPr>
        <w:t>_</w:t>
      </w:r>
      <w:r w:rsidR="00EC3292">
        <w:rPr>
          <w:i/>
          <w:color w:val="000000"/>
          <w:lang w:val="uk-UA"/>
        </w:rPr>
        <w:t>_______</w:t>
      </w:r>
      <w:r w:rsidR="00405748" w:rsidRPr="00405748">
        <w:rPr>
          <w:i/>
          <w:color w:val="000000"/>
          <w:lang w:val="uk-UA"/>
        </w:rPr>
        <w:t>____</w:t>
      </w:r>
      <w:r w:rsidRPr="00A51F07">
        <w:rPr>
          <w:i/>
          <w:color w:val="000000"/>
        </w:rPr>
        <w:t>__</w:t>
      </w:r>
    </w:p>
    <w:p w14:paraId="08817DFE" w14:textId="77777777" w:rsidR="004F3050" w:rsidRPr="00A51F07" w:rsidRDefault="004F3050" w:rsidP="00A51F07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A51F07">
        <w:rPr>
          <w:i/>
          <w:color w:val="000000"/>
        </w:rPr>
        <w:tab/>
      </w:r>
      <w:r w:rsidRPr="00A51F07">
        <w:rPr>
          <w:i/>
          <w:color w:val="000000"/>
        </w:rPr>
        <w:tab/>
        <w:t xml:space="preserve"> </w:t>
      </w:r>
      <w:r w:rsidRPr="00A51F07">
        <w:rPr>
          <w:i/>
          <w:color w:val="000000"/>
          <w:sz w:val="20"/>
          <w:szCs w:val="20"/>
        </w:rPr>
        <w:t>(дата)</w:t>
      </w:r>
    </w:p>
    <w:p w14:paraId="6ACB2F98" w14:textId="77777777" w:rsidR="004F3050" w:rsidRPr="00A51F07" w:rsidRDefault="004F3050" w:rsidP="00A51F07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14:paraId="0FEDCE83" w14:textId="0010192C" w:rsidR="004F3050" w:rsidRPr="00A51F07" w:rsidRDefault="004F3050" w:rsidP="00A51F07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 w:rsidRPr="00A51F07">
        <w:rPr>
          <w:b/>
          <w:i/>
          <w:color w:val="000000"/>
        </w:rPr>
        <w:t>Викладач</w:t>
      </w:r>
      <w:proofErr w:type="spellEnd"/>
      <w:r w:rsidRPr="00A51F07">
        <w:rPr>
          <w:b/>
          <w:i/>
          <w:color w:val="000000"/>
        </w:rPr>
        <w:t xml:space="preserve"> </w:t>
      </w:r>
      <w:r w:rsidRPr="00A51F07">
        <w:rPr>
          <w:i/>
          <w:color w:val="000000"/>
          <w:u w:val="single"/>
        </w:rPr>
        <w:t>_________</w:t>
      </w:r>
      <w:r w:rsidR="00322A9B">
        <w:rPr>
          <w:b/>
          <w:i/>
          <w:color w:val="000000"/>
          <w:lang w:val="uk-UA"/>
        </w:rPr>
        <w:t>Є. О. Давиденко</w:t>
      </w:r>
      <w:r w:rsidRPr="00A51F07">
        <w:rPr>
          <w:b/>
          <w:i/>
          <w:color w:val="000000"/>
        </w:rPr>
        <w:t xml:space="preserve"> </w:t>
      </w:r>
    </w:p>
    <w:p w14:paraId="31182778" w14:textId="77777777" w:rsidR="004F3050" w:rsidRPr="00A51F07" w:rsidRDefault="004F3050" w:rsidP="00A51F07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 w:rsidRPr="00A51F07">
        <w:rPr>
          <w:i/>
        </w:rPr>
        <w:tab/>
      </w:r>
      <w:r w:rsidRPr="00A51F07">
        <w:rPr>
          <w:i/>
        </w:rPr>
        <w:tab/>
      </w:r>
      <w:r w:rsidRPr="00A51F07">
        <w:rPr>
          <w:i/>
          <w:sz w:val="20"/>
          <w:szCs w:val="20"/>
        </w:rPr>
        <w:t>(</w:t>
      </w:r>
      <w:proofErr w:type="spellStart"/>
      <w:r w:rsidRPr="00A51F07">
        <w:rPr>
          <w:i/>
          <w:sz w:val="20"/>
          <w:szCs w:val="20"/>
        </w:rPr>
        <w:t>підпис</w:t>
      </w:r>
      <w:proofErr w:type="spellEnd"/>
      <w:r w:rsidRPr="00A51F07">
        <w:rPr>
          <w:i/>
          <w:sz w:val="20"/>
          <w:szCs w:val="20"/>
        </w:rPr>
        <w:t>)</w:t>
      </w:r>
    </w:p>
    <w:p w14:paraId="06AF030F" w14:textId="77777777" w:rsidR="004F3050" w:rsidRPr="00A51F07" w:rsidRDefault="004F3050" w:rsidP="00A51F07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A51F07">
        <w:rPr>
          <w:i/>
        </w:rPr>
        <w:tab/>
        <w:t xml:space="preserve">         _____________</w:t>
      </w:r>
    </w:p>
    <w:p w14:paraId="03150F79" w14:textId="77777777" w:rsidR="004F3050" w:rsidRPr="00A51F07" w:rsidRDefault="004F3050" w:rsidP="00A51F07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A51F07">
        <w:rPr>
          <w:i/>
        </w:rPr>
        <w:tab/>
      </w:r>
      <w:r w:rsidRPr="00A51F07">
        <w:rPr>
          <w:i/>
        </w:rPr>
        <w:tab/>
        <w:t xml:space="preserve"> </w:t>
      </w:r>
      <w:r w:rsidRPr="00A51F07">
        <w:rPr>
          <w:i/>
          <w:sz w:val="20"/>
          <w:szCs w:val="20"/>
        </w:rPr>
        <w:t>(дата)</w:t>
      </w:r>
    </w:p>
    <w:p w14:paraId="59FF5133" w14:textId="77777777" w:rsidR="004F3050" w:rsidRPr="00A51F07" w:rsidRDefault="004F3050" w:rsidP="00A51F07">
      <w:pPr>
        <w:jc w:val="center"/>
      </w:pPr>
    </w:p>
    <w:p w14:paraId="32DAECDE" w14:textId="77777777" w:rsidR="00A51F07" w:rsidRDefault="00A51F07" w:rsidP="00A51F07">
      <w:pPr>
        <w:jc w:val="center"/>
      </w:pPr>
    </w:p>
    <w:p w14:paraId="13BDDB3D" w14:textId="77777777" w:rsidR="00A51F07" w:rsidRDefault="00A51F07" w:rsidP="00A51F07">
      <w:pPr>
        <w:jc w:val="center"/>
      </w:pPr>
    </w:p>
    <w:p w14:paraId="75907DC9" w14:textId="77777777" w:rsidR="00A51F07" w:rsidRDefault="00A51F07" w:rsidP="00A51F07">
      <w:pPr>
        <w:jc w:val="center"/>
      </w:pPr>
    </w:p>
    <w:p w14:paraId="433684ED" w14:textId="77777777" w:rsidR="00A51F07" w:rsidRDefault="00A51F07" w:rsidP="00A51F07">
      <w:pPr>
        <w:jc w:val="center"/>
        <w:rPr>
          <w:lang w:val="uk-UA"/>
        </w:rPr>
      </w:pPr>
    </w:p>
    <w:p w14:paraId="1D964A26" w14:textId="77777777" w:rsidR="00FC5FD3" w:rsidRPr="00FC5FD3" w:rsidRDefault="00FC5FD3" w:rsidP="00A51F07">
      <w:pPr>
        <w:jc w:val="center"/>
        <w:rPr>
          <w:lang w:val="uk-UA"/>
        </w:rPr>
      </w:pPr>
    </w:p>
    <w:p w14:paraId="10CE0DB0" w14:textId="77777777" w:rsidR="004F3050" w:rsidRPr="00BE24AE" w:rsidRDefault="004F3050" w:rsidP="00322A9B">
      <w:pPr>
        <w:jc w:val="center"/>
        <w:rPr>
          <w:b/>
        </w:rPr>
      </w:pPr>
      <w:proofErr w:type="spellStart"/>
      <w:r w:rsidRPr="00A51F07">
        <w:rPr>
          <w:b/>
        </w:rPr>
        <w:t>Миколаїв</w:t>
      </w:r>
      <w:proofErr w:type="spellEnd"/>
      <w:r w:rsidRPr="00A51F07">
        <w:rPr>
          <w:b/>
        </w:rPr>
        <w:t xml:space="preserve"> – 20</w:t>
      </w:r>
      <w:r w:rsidR="00710E3A" w:rsidRPr="00A51F07">
        <w:rPr>
          <w:b/>
        </w:rPr>
        <w:t>2</w:t>
      </w:r>
      <w:r w:rsidR="00491B94" w:rsidRPr="00BE24AE">
        <w:rPr>
          <w:b/>
        </w:rPr>
        <w:t>2</w:t>
      </w:r>
    </w:p>
    <w:p w14:paraId="4BEFC033" w14:textId="77777777" w:rsidR="00DF5E03" w:rsidRPr="00FC5FD3" w:rsidRDefault="004F3050" w:rsidP="00491B94">
      <w:pPr>
        <w:pStyle w:val="Iauiue"/>
        <w:spacing w:line="360" w:lineRule="auto"/>
        <w:jc w:val="center"/>
        <w:rPr>
          <w:b/>
          <w:bCs/>
          <w:caps/>
          <w:szCs w:val="28"/>
          <w:lang w:val="uk-UA"/>
        </w:rPr>
      </w:pPr>
      <w:r w:rsidRPr="00A51F07">
        <w:rPr>
          <w:b/>
          <w:bCs/>
          <w:caps/>
          <w:sz w:val="28"/>
          <w:szCs w:val="28"/>
          <w:lang w:val="uk-UA"/>
        </w:rPr>
        <w:br w:type="page"/>
      </w:r>
      <w:r w:rsidR="00DF5E03" w:rsidRPr="00FC5FD3">
        <w:rPr>
          <w:b/>
          <w:bCs/>
          <w:caps/>
          <w:szCs w:val="28"/>
          <w:lang w:val="uk-UA"/>
        </w:rPr>
        <w:lastRenderedPageBreak/>
        <w:t>Лабораторна</w:t>
      </w:r>
      <w:r w:rsidR="00DF5E03" w:rsidRPr="00FC5FD3">
        <w:rPr>
          <w:b/>
          <w:bCs/>
          <w:caps/>
          <w:szCs w:val="28"/>
        </w:rPr>
        <w:t xml:space="preserve"> робота №1</w:t>
      </w:r>
    </w:p>
    <w:p w14:paraId="47AD4542" w14:textId="57D5476D" w:rsidR="00DF5E03" w:rsidRPr="00BE24AE" w:rsidRDefault="00A51F07" w:rsidP="00F3382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lang w:val="uk-UA"/>
        </w:rPr>
      </w:pPr>
      <w:r w:rsidRPr="00BE24AE">
        <w:rPr>
          <w:rFonts w:ascii="Times New Roman" w:hAnsi="Times New Roman" w:cs="Times New Roman"/>
          <w:b/>
          <w:i/>
          <w:iCs/>
          <w:lang w:val="uk-UA"/>
        </w:rPr>
        <w:t>Тема</w:t>
      </w:r>
      <w:r w:rsidRPr="00BE24AE">
        <w:rPr>
          <w:rFonts w:ascii="Times New Roman" w:hAnsi="Times New Roman" w:cs="Times New Roman"/>
          <w:b/>
          <w:i/>
          <w:iCs/>
        </w:rPr>
        <w:t xml:space="preserve"> </w:t>
      </w:r>
      <w:r w:rsidRPr="00BE24AE">
        <w:rPr>
          <w:rFonts w:ascii="Times New Roman" w:hAnsi="Times New Roman" w:cs="Times New Roman"/>
          <w:b/>
          <w:i/>
          <w:iCs/>
          <w:lang w:val="uk-UA"/>
        </w:rPr>
        <w:t>роботи:</w:t>
      </w:r>
      <w:r w:rsidRPr="00BE24AE">
        <w:rPr>
          <w:rFonts w:ascii="Times New Roman" w:hAnsi="Times New Roman" w:cs="Times New Roman"/>
          <w:lang w:val="uk-UA"/>
        </w:rPr>
        <w:t xml:space="preserve"> </w:t>
      </w:r>
      <w:r w:rsidR="00BE24AE" w:rsidRPr="00BE24AE">
        <w:rPr>
          <w:rFonts w:ascii="Times New Roman" w:hAnsi="Times New Roman" w:cs="Times New Roman"/>
          <w:i/>
          <w:iCs/>
          <w:lang w:val="uk-UA"/>
        </w:rPr>
        <w:t xml:space="preserve">Робота у середовищі </w:t>
      </w:r>
      <w:proofErr w:type="spellStart"/>
      <w:r w:rsidR="00BE24AE" w:rsidRPr="00BE24AE">
        <w:rPr>
          <w:rFonts w:ascii="Times New Roman" w:hAnsi="Times New Roman" w:cs="Times New Roman"/>
          <w:i/>
          <w:iCs/>
          <w:lang w:val="uk-UA"/>
        </w:rPr>
        <w:t>VisualStudio</w:t>
      </w:r>
      <w:proofErr w:type="spellEnd"/>
      <w:r w:rsidR="00BE24AE" w:rsidRPr="00BE24AE">
        <w:rPr>
          <w:rFonts w:ascii="Times New Roman" w:hAnsi="Times New Roman" w:cs="Times New Roman"/>
          <w:i/>
          <w:iCs/>
          <w:lang w:val="uk-UA"/>
        </w:rPr>
        <w:t>, особливості інтерфейсу</w:t>
      </w:r>
    </w:p>
    <w:p w14:paraId="5D46E1EC" w14:textId="77F5F833" w:rsidR="00A51F07" w:rsidRPr="00FC5FD3" w:rsidRDefault="00A51F07" w:rsidP="00F3382E">
      <w:pPr>
        <w:spacing w:line="360" w:lineRule="auto"/>
        <w:ind w:firstLine="709"/>
        <w:jc w:val="both"/>
        <w:rPr>
          <w:iCs/>
          <w:lang w:val="uk-UA"/>
        </w:rPr>
      </w:pPr>
      <w:r w:rsidRPr="00FC5FD3">
        <w:rPr>
          <w:b/>
          <w:i/>
          <w:iCs/>
        </w:rPr>
        <w:t xml:space="preserve">Мета </w:t>
      </w:r>
      <w:r w:rsidRPr="00FC5FD3">
        <w:rPr>
          <w:b/>
          <w:i/>
          <w:iCs/>
          <w:lang w:val="uk-UA"/>
        </w:rPr>
        <w:t>роботи:</w:t>
      </w:r>
      <w:r w:rsidRPr="00FC5FD3">
        <w:rPr>
          <w:i/>
          <w:iCs/>
          <w:lang w:val="uk-UA"/>
        </w:rPr>
        <w:t xml:space="preserve"> </w:t>
      </w:r>
      <w:r w:rsidR="00BE24AE" w:rsidRPr="00BE24AE">
        <w:rPr>
          <w:bCs/>
          <w:i/>
          <w:iCs/>
          <w:lang w:val="uk-UA"/>
        </w:rPr>
        <w:t>Створення консольного застосунку у</w:t>
      </w:r>
      <w:r w:rsidR="00BE24AE" w:rsidRPr="00BE24AE">
        <w:rPr>
          <w:bCs/>
          <w:i/>
          <w:iCs/>
        </w:rPr>
        <w:t xml:space="preserve"> Visual Studio 2019</w:t>
      </w:r>
    </w:p>
    <w:p w14:paraId="0355F8A0" w14:textId="53A7669A" w:rsidR="00DF5E03" w:rsidRPr="00BE24AE" w:rsidRDefault="00DF5E03" w:rsidP="00F3382E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FF"/>
          <w:sz w:val="26"/>
          <w:szCs w:val="26"/>
        </w:rPr>
      </w:pPr>
      <w:r w:rsidRPr="00FC5FD3">
        <w:rPr>
          <w:b/>
          <w:i/>
          <w:lang w:val="uk-UA"/>
        </w:rPr>
        <w:t>Завдання:</w:t>
      </w:r>
      <w:r w:rsidR="00BE24AE">
        <w:rPr>
          <w:b/>
          <w:i/>
          <w:lang w:val="uk-UA"/>
        </w:rPr>
        <w:t xml:space="preserve"> </w:t>
      </w:r>
      <w:r w:rsidR="00B22AF7" w:rsidRPr="00B22AF7">
        <w:rPr>
          <w:bCs/>
          <w:i/>
          <w:lang w:val="uk-UA"/>
        </w:rPr>
        <w:t>Змін</w:t>
      </w:r>
      <w:r w:rsidR="00B22AF7">
        <w:rPr>
          <w:bCs/>
          <w:i/>
          <w:lang w:val="uk-UA"/>
        </w:rPr>
        <w:t>и</w:t>
      </w:r>
      <w:r w:rsidR="00B22AF7" w:rsidRPr="00B22AF7">
        <w:rPr>
          <w:bCs/>
          <w:i/>
          <w:lang w:val="uk-UA"/>
        </w:rPr>
        <w:t>ти</w:t>
      </w:r>
      <w:r w:rsidR="00B22AF7">
        <w:rPr>
          <w:bCs/>
          <w:i/>
          <w:lang w:val="uk-UA"/>
        </w:rPr>
        <w:t xml:space="preserve"> код так, щоб на екрані був напис «Привіт, студент!»</w:t>
      </w:r>
    </w:p>
    <w:p w14:paraId="142FB618" w14:textId="5825E0D3" w:rsidR="00A27F0C" w:rsidRDefault="00A27F0C" w:rsidP="00F3382E">
      <w:pPr>
        <w:spacing w:line="360" w:lineRule="auto"/>
        <w:ind w:firstLine="709"/>
        <w:jc w:val="both"/>
        <w:rPr>
          <w:b/>
          <w:i/>
          <w:lang w:val="uk-UA"/>
        </w:rPr>
      </w:pPr>
      <w:r w:rsidRPr="00A27F0C">
        <w:rPr>
          <w:b/>
          <w:i/>
          <w:lang w:val="uk-UA"/>
        </w:rPr>
        <w:t>Блок-схема алгоритму:</w:t>
      </w:r>
    </w:p>
    <w:p w14:paraId="6773B5E7" w14:textId="4181EE84" w:rsidR="00BE24AE" w:rsidRDefault="00864ECB" w:rsidP="008B4D39">
      <w:pPr>
        <w:spacing w:line="360" w:lineRule="auto"/>
        <w:ind w:firstLine="709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81BB1" wp14:editId="5B4738DB">
                <wp:simplePos x="0" y="0"/>
                <wp:positionH relativeFrom="column">
                  <wp:posOffset>2284730</wp:posOffset>
                </wp:positionH>
                <wp:positionV relativeFrom="paragraph">
                  <wp:posOffset>175260</wp:posOffset>
                </wp:positionV>
                <wp:extent cx="1150620" cy="426720"/>
                <wp:effectExtent l="0" t="0" r="11430" b="11430"/>
                <wp:wrapNone/>
                <wp:docPr id="2" name="Прямокутник: округлені кут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F520CA" id="Прямокутник: округлені кути 2" o:spid="_x0000_s1026" style="position:absolute;margin-left:179.9pt;margin-top:13.8pt;width:90.6pt;height:3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" filled="f" strokecolor="black [3213]" strokeweight="1pt">
                <v:stroke joinstyle="miter"/>
              </v:roundrect>
            </w:pict>
          </mc:Fallback>
        </mc:AlternateContent>
      </w:r>
      <w:r w:rsidR="008B4D3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65FD7" wp14:editId="13179098">
                <wp:simplePos x="0" y="0"/>
                <wp:positionH relativeFrom="column">
                  <wp:posOffset>2452370</wp:posOffset>
                </wp:positionH>
                <wp:positionV relativeFrom="paragraph">
                  <wp:posOffset>228600</wp:posOffset>
                </wp:positionV>
                <wp:extent cx="792480" cy="289560"/>
                <wp:effectExtent l="0" t="0" r="26670" b="1524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A6A93" w14:textId="25D4B845" w:rsidR="00BE24AE" w:rsidRPr="00BE24AE" w:rsidRDefault="00BE24AE">
                            <w:pPr>
                              <w:rPr>
                                <w:color w:val="000000" w:themeColor="text1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65FD7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193.1pt;margin-top:18pt;width:62.4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" fillcolor="white [3201]" strokecolor="white [3212]" strokeweight="1pt">
                <v:textbox>
                  <w:txbxContent>
                    <w:p w14:paraId="496A6A93" w14:textId="25D4B845" w:rsidR="00BE24AE" w:rsidRPr="00BE24AE" w:rsidRDefault="00BE24AE">
                      <w:pPr>
                        <w:rPr>
                          <w:color w:val="000000" w:themeColor="text1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14:paraId="7C903374" w14:textId="7A72B77F" w:rsidR="00BE24AE" w:rsidRDefault="00BE24AE" w:rsidP="008B4D39">
      <w:pPr>
        <w:spacing w:line="360" w:lineRule="auto"/>
        <w:ind w:firstLine="709"/>
        <w:rPr>
          <w:b/>
          <w:i/>
        </w:rPr>
      </w:pPr>
    </w:p>
    <w:p w14:paraId="44CE667A" w14:textId="33C5892A" w:rsidR="00BE24AE" w:rsidRDefault="008B4D39" w:rsidP="008B4D39">
      <w:pPr>
        <w:spacing w:line="360" w:lineRule="auto"/>
        <w:ind w:firstLine="709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F571D" wp14:editId="2F9497B5">
                <wp:simplePos x="0" y="0"/>
                <wp:positionH relativeFrom="column">
                  <wp:posOffset>2833370</wp:posOffset>
                </wp:positionH>
                <wp:positionV relativeFrom="paragraph">
                  <wp:posOffset>76200</wp:posOffset>
                </wp:positionV>
                <wp:extent cx="0" cy="205740"/>
                <wp:effectExtent l="76200" t="0" r="57150" b="60960"/>
                <wp:wrapNone/>
                <wp:docPr id="4" name="Пряма зі стрілкою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3DC4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4" o:spid="_x0000_s1026" type="#_x0000_t32" style="position:absolute;margin-left:223.1pt;margin-top:6pt;width:0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13E49C6D" w14:textId="4EAE14CF" w:rsidR="00BE24AE" w:rsidRDefault="008B4D39" w:rsidP="008B4D39">
      <w:pPr>
        <w:spacing w:line="360" w:lineRule="auto"/>
        <w:ind w:firstLine="709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7CD8A" wp14:editId="14773C49">
                <wp:simplePos x="0" y="0"/>
                <wp:positionH relativeFrom="column">
                  <wp:posOffset>2421890</wp:posOffset>
                </wp:positionH>
                <wp:positionV relativeFrom="paragraph">
                  <wp:posOffset>64770</wp:posOffset>
                </wp:positionV>
                <wp:extent cx="929640" cy="327660"/>
                <wp:effectExtent l="0" t="0" r="22860" b="1524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16AC60" w14:textId="64C76227" w:rsidR="00847407" w:rsidRPr="00847407" w:rsidRDefault="0084740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CD8A" id="Поле 6" o:spid="_x0000_s1027" type="#_x0000_t202" style="position:absolute;left:0;text-align:left;margin-left:190.7pt;margin-top:5.1pt;width:73.2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" fillcolor="white [3201]" strokecolor="white [3212]" strokeweight=".5pt">
                <v:textbox>
                  <w:txbxContent>
                    <w:p w14:paraId="6516AC60" w14:textId="64C76227" w:rsidR="00847407" w:rsidRPr="00847407" w:rsidRDefault="0084740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485DED" wp14:editId="0F35F31F">
                <wp:simplePos x="0" y="0"/>
                <wp:positionH relativeFrom="column">
                  <wp:posOffset>2155190</wp:posOffset>
                </wp:positionH>
                <wp:positionV relativeFrom="paragraph">
                  <wp:posOffset>11430</wp:posOffset>
                </wp:positionV>
                <wp:extent cx="1447800" cy="487680"/>
                <wp:effectExtent l="19050" t="0" r="38100" b="26670"/>
                <wp:wrapNone/>
                <wp:docPr id="12" name="Блок-схема: дані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76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4D6D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12" o:spid="_x0000_s1026" type="#_x0000_t111" style="position:absolute;margin-left:169.7pt;margin-top:.9pt;width:114pt;height:3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" filled="f" strokecolor="black [3213]" strokeweight="1pt"/>
            </w:pict>
          </mc:Fallback>
        </mc:AlternateContent>
      </w:r>
    </w:p>
    <w:p w14:paraId="183B4AB1" w14:textId="7D96B30E" w:rsidR="00847407" w:rsidRDefault="008B4D39" w:rsidP="008B4D39">
      <w:pPr>
        <w:spacing w:line="360" w:lineRule="auto"/>
        <w:ind w:firstLine="709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F68945" wp14:editId="7EF6F5E5">
                <wp:simplePos x="0" y="0"/>
                <wp:positionH relativeFrom="column">
                  <wp:posOffset>2833370</wp:posOffset>
                </wp:positionH>
                <wp:positionV relativeFrom="paragraph">
                  <wp:posOffset>243840</wp:posOffset>
                </wp:positionV>
                <wp:extent cx="0" cy="243840"/>
                <wp:effectExtent l="76200" t="0" r="57150" b="60960"/>
                <wp:wrapNone/>
                <wp:docPr id="7" name="Пряма зі стрілкою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59700" id="Пряма зі стрілкою 7" o:spid="_x0000_s1026" type="#_x0000_t32" style="position:absolute;margin-left:223.1pt;margin-top:19.2pt;width:0;height:1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47D3043D" w14:textId="32638630" w:rsidR="00847407" w:rsidRDefault="00864ECB" w:rsidP="008B4D39">
      <w:pPr>
        <w:spacing w:line="360" w:lineRule="auto"/>
        <w:ind w:firstLine="709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1F9DB4" wp14:editId="1ADD1F76">
                <wp:simplePos x="0" y="0"/>
                <wp:positionH relativeFrom="column">
                  <wp:posOffset>2284730</wp:posOffset>
                </wp:positionH>
                <wp:positionV relativeFrom="paragraph">
                  <wp:posOffset>224790</wp:posOffset>
                </wp:positionV>
                <wp:extent cx="1066800" cy="396240"/>
                <wp:effectExtent l="0" t="0" r="19050" b="22860"/>
                <wp:wrapNone/>
                <wp:docPr id="5" name="Прямокутник: округлені кут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6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04DAE9" id="Прямокутник: округлені кути 5" o:spid="_x0000_s1026" style="position:absolute;margin-left:179.9pt;margin-top:17.7pt;width:84pt;height:3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" filled="f" strokecolor="black [3213]" strokeweight="1pt">
                <v:stroke joinstyle="miter"/>
              </v:roundrect>
            </w:pict>
          </mc:Fallback>
        </mc:AlternateContent>
      </w:r>
    </w:p>
    <w:p w14:paraId="60B0B80D" w14:textId="3C67A38F" w:rsidR="00847407" w:rsidRDefault="008B4D39" w:rsidP="008B4D39">
      <w:pPr>
        <w:spacing w:line="360" w:lineRule="auto"/>
        <w:ind w:firstLine="709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463F24" wp14:editId="2A05FF20">
                <wp:simplePos x="0" y="0"/>
                <wp:positionH relativeFrom="column">
                  <wp:posOffset>2284730</wp:posOffset>
                </wp:positionH>
                <wp:positionV relativeFrom="paragraph">
                  <wp:posOffset>7620</wp:posOffset>
                </wp:positionV>
                <wp:extent cx="1066800" cy="350520"/>
                <wp:effectExtent l="0" t="0" r="19050" b="1143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9B1111" w14:textId="75965363" w:rsidR="00847407" w:rsidRPr="00847407" w:rsidRDefault="0084740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 </w:t>
                            </w: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63F24" id="Поле 9" o:spid="_x0000_s1028" type="#_x0000_t202" style="position:absolute;left:0;text-align:left;margin-left:179.9pt;margin-top:.6pt;width:84pt;height:2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" fillcolor="white [3201]" strokecolor="white [3212]" strokeweight=".5pt">
                <v:textbox>
                  <w:txbxContent>
                    <w:p w14:paraId="7B9B1111" w14:textId="75965363" w:rsidR="00847407" w:rsidRPr="00847407" w:rsidRDefault="0084740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 </w:t>
                      </w: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6F0E5BFC" w14:textId="3E6A2104" w:rsidR="00847407" w:rsidRDefault="00847407" w:rsidP="008B4D39">
      <w:pPr>
        <w:spacing w:line="360" w:lineRule="auto"/>
        <w:rPr>
          <w:b/>
          <w:i/>
        </w:rPr>
      </w:pPr>
    </w:p>
    <w:p w14:paraId="08816834" w14:textId="48A5A6FB" w:rsidR="00F3382E" w:rsidRPr="00F3382E" w:rsidRDefault="00F3382E" w:rsidP="00F3382E">
      <w:pPr>
        <w:spacing w:line="360" w:lineRule="auto"/>
        <w:jc w:val="center"/>
        <w:rPr>
          <w:bCs/>
          <w:iCs/>
          <w:lang w:val="uk-UA"/>
        </w:rPr>
      </w:pPr>
      <w:r w:rsidRPr="00F3382E">
        <w:rPr>
          <w:bCs/>
          <w:iCs/>
          <w:lang w:val="uk-UA"/>
        </w:rPr>
        <w:t>Рис</w:t>
      </w:r>
      <w:r w:rsidR="00A138BD">
        <w:rPr>
          <w:bCs/>
          <w:iCs/>
          <w:lang w:val="uk-UA"/>
        </w:rPr>
        <w:t>унок</w:t>
      </w:r>
      <w:r>
        <w:rPr>
          <w:bCs/>
          <w:iCs/>
          <w:lang w:val="uk-UA"/>
        </w:rPr>
        <w:t xml:space="preserve"> 1</w:t>
      </w:r>
      <w:r w:rsidRPr="00F3382E">
        <w:rPr>
          <w:bCs/>
          <w:iCs/>
          <w:lang w:val="uk-UA"/>
        </w:rPr>
        <w:t xml:space="preserve"> – </w:t>
      </w:r>
      <w:r w:rsidR="00A138BD">
        <w:rPr>
          <w:bCs/>
          <w:iCs/>
          <w:lang w:val="uk-UA"/>
        </w:rPr>
        <w:t>Б</w:t>
      </w:r>
      <w:r w:rsidRPr="00F3382E">
        <w:rPr>
          <w:bCs/>
          <w:iCs/>
          <w:lang w:val="uk-UA"/>
        </w:rPr>
        <w:t>лок-схема алгоритму</w:t>
      </w:r>
    </w:p>
    <w:p w14:paraId="348B324F" w14:textId="77777777" w:rsidR="00847407" w:rsidRPr="00BE24AE" w:rsidRDefault="00847407" w:rsidP="00491B94">
      <w:pPr>
        <w:spacing w:line="360" w:lineRule="auto"/>
        <w:ind w:firstLine="709"/>
        <w:jc w:val="both"/>
        <w:rPr>
          <w:b/>
          <w:i/>
        </w:rPr>
      </w:pPr>
    </w:p>
    <w:p w14:paraId="392FC56C" w14:textId="77777777" w:rsidR="00DF5E03" w:rsidRPr="00FC5FD3" w:rsidRDefault="00491B94" w:rsidP="00491B94">
      <w:pPr>
        <w:spacing w:line="360" w:lineRule="auto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Лістинг коду</w:t>
      </w:r>
      <w:r w:rsidR="00DF5E03" w:rsidRPr="00FC5FD3">
        <w:rPr>
          <w:b/>
          <w:i/>
          <w:lang w:val="uk-UA"/>
        </w:rPr>
        <w:t>:</w:t>
      </w:r>
    </w:p>
    <w:p w14:paraId="7DF129BD" w14:textId="77777777" w:rsidR="00AF5476" w:rsidRPr="00AF5476" w:rsidRDefault="00BE24AE" w:rsidP="00AF54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color w:val="000000"/>
          <w:highlight w:val="white"/>
          <w:lang w:eastAsia="en-US"/>
        </w:rPr>
        <w:tab/>
      </w:r>
      <w:r w:rsidR="00AF5476" w:rsidRPr="00AF54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AF5476" w:rsidRPr="00AF5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F5476" w:rsidRPr="00AF547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7DB402E" w14:textId="77777777" w:rsidR="00AF5476" w:rsidRPr="00AF5476" w:rsidRDefault="00AF5476" w:rsidP="00AF54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4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5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47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547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F547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139FCC1" w14:textId="77777777" w:rsidR="00AF5476" w:rsidRPr="00AF5476" w:rsidRDefault="00AF5476" w:rsidP="00AF54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23C00" w14:textId="77777777" w:rsidR="00AF5476" w:rsidRPr="00AF5476" w:rsidRDefault="00AF5476" w:rsidP="00AF54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4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5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547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F54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E49535" w14:textId="77777777" w:rsidR="00AF5476" w:rsidRPr="00AF5476" w:rsidRDefault="00AF5476" w:rsidP="00AF54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 </w:t>
      </w:r>
    </w:p>
    <w:p w14:paraId="663CD77C" w14:textId="77777777" w:rsidR="00AF5476" w:rsidRPr="00AF5476" w:rsidRDefault="00AF5476" w:rsidP="00AF54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547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AF54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47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1A9E7050" w14:textId="6E840ACE" w:rsidR="00AF5476" w:rsidRDefault="00AF5476" w:rsidP="00AF54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547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AF54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47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A9F6709" w14:textId="77777777" w:rsidR="00A138BD" w:rsidRPr="00AF5476" w:rsidRDefault="00A138BD" w:rsidP="00AF54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72C1D" w14:textId="65B714D3" w:rsidR="00AF5476" w:rsidRPr="00A138BD" w:rsidRDefault="00AF5476" w:rsidP="00AF54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F547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F547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5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4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47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Привіт</w:t>
      </w:r>
      <w:proofErr w:type="spellEnd"/>
      <w:r w:rsidRPr="00AF54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AF5476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AF54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F43185" w14:textId="77777777" w:rsidR="00AF5476" w:rsidRDefault="00AF5476" w:rsidP="00AF54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13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8B58DA2" w14:textId="721CA51D" w:rsidR="00DF5E03" w:rsidRPr="00BE24AE" w:rsidRDefault="00AF5476" w:rsidP="00AF5476">
      <w:pPr>
        <w:autoSpaceDE w:val="0"/>
        <w:autoSpaceDN w:val="0"/>
        <w:adjustRightInd w:val="0"/>
        <w:spacing w:line="360" w:lineRule="auto"/>
        <w:jc w:val="both"/>
        <w:rPr>
          <w:color w:val="000000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07720A" w14:textId="32002ACB" w:rsidR="00DF5E03" w:rsidRDefault="00DF5E03" w:rsidP="00491B94">
      <w:pPr>
        <w:spacing w:line="360" w:lineRule="auto"/>
        <w:ind w:firstLine="709"/>
        <w:jc w:val="both"/>
        <w:rPr>
          <w:b/>
          <w:i/>
          <w:lang w:val="uk-UA"/>
        </w:rPr>
      </w:pPr>
      <w:r w:rsidRPr="00FC5FD3">
        <w:rPr>
          <w:b/>
          <w:i/>
          <w:lang w:val="uk-UA"/>
        </w:rPr>
        <w:t>Результати роботи програми:</w:t>
      </w:r>
    </w:p>
    <w:p w14:paraId="4B766F4F" w14:textId="19D275AD" w:rsidR="00847407" w:rsidRDefault="00AF5476" w:rsidP="00322A9B">
      <w:pPr>
        <w:spacing w:line="360" w:lineRule="auto"/>
        <w:ind w:firstLine="709"/>
        <w:jc w:val="center"/>
        <w:rPr>
          <w:b/>
          <w:i/>
          <w:lang w:val="uk-UA"/>
        </w:rPr>
      </w:pPr>
      <w:r>
        <w:rPr>
          <w:b/>
          <w:i/>
          <w:noProof/>
          <w:lang w:val="uk-UA"/>
        </w:rPr>
        <w:drawing>
          <wp:inline distT="0" distB="0" distL="0" distR="0" wp14:anchorId="39F9230C" wp14:editId="6CF097CD">
            <wp:extent cx="3697043" cy="1851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367" cy="186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BB13" w14:textId="1593F582" w:rsidR="00847407" w:rsidRPr="00F3382E" w:rsidRDefault="00322A9B" w:rsidP="00322A9B">
      <w:pPr>
        <w:spacing w:line="360" w:lineRule="auto"/>
        <w:ind w:firstLine="709"/>
        <w:jc w:val="center"/>
        <w:rPr>
          <w:bCs/>
          <w:iCs/>
          <w:lang w:val="uk-UA"/>
        </w:rPr>
      </w:pPr>
      <w:r w:rsidRPr="00F3382E">
        <w:rPr>
          <w:bCs/>
          <w:iCs/>
          <w:lang w:val="uk-UA"/>
        </w:rPr>
        <w:t>Рис</w:t>
      </w:r>
      <w:r w:rsidR="00A138BD">
        <w:rPr>
          <w:bCs/>
          <w:iCs/>
          <w:lang w:val="uk-UA"/>
        </w:rPr>
        <w:t>унок</w:t>
      </w:r>
      <w:r w:rsidRPr="00F3382E">
        <w:rPr>
          <w:bCs/>
          <w:iCs/>
          <w:lang w:val="uk-UA"/>
        </w:rPr>
        <w:t xml:space="preserve"> </w:t>
      </w:r>
      <w:r w:rsidR="00F3382E" w:rsidRPr="00F3382E">
        <w:rPr>
          <w:bCs/>
          <w:iCs/>
          <w:lang w:val="uk-UA"/>
        </w:rPr>
        <w:t>2</w:t>
      </w:r>
      <w:r w:rsidRPr="00F3382E">
        <w:rPr>
          <w:bCs/>
          <w:iCs/>
          <w:lang w:val="uk-UA"/>
        </w:rPr>
        <w:t xml:space="preserve"> – </w:t>
      </w:r>
      <w:r w:rsidR="00A138BD">
        <w:rPr>
          <w:bCs/>
          <w:iCs/>
          <w:lang w:val="uk-UA"/>
        </w:rPr>
        <w:t>Р</w:t>
      </w:r>
      <w:r w:rsidRPr="00F3382E">
        <w:rPr>
          <w:bCs/>
          <w:iCs/>
          <w:lang w:val="uk-UA"/>
        </w:rPr>
        <w:t>езультат роботи програми</w:t>
      </w:r>
    </w:p>
    <w:p w14:paraId="00AEE2F2" w14:textId="055DAD55" w:rsidR="00DF5E03" w:rsidRPr="00322A9B" w:rsidRDefault="00DF5E03" w:rsidP="00322A9B">
      <w:pPr>
        <w:spacing w:line="360" w:lineRule="auto"/>
        <w:ind w:firstLine="709"/>
        <w:jc w:val="both"/>
        <w:rPr>
          <w:iCs/>
          <w:lang w:val="uk-UA"/>
        </w:rPr>
      </w:pPr>
      <w:r w:rsidRPr="00FC5FD3">
        <w:rPr>
          <w:b/>
          <w:i/>
          <w:lang w:val="uk-UA"/>
        </w:rPr>
        <w:t>Висновки:</w:t>
      </w:r>
      <w:r w:rsidR="00322A9B">
        <w:rPr>
          <w:b/>
          <w:i/>
          <w:lang w:val="uk-UA"/>
        </w:rPr>
        <w:t xml:space="preserve"> </w:t>
      </w:r>
      <w:r w:rsidR="00322A9B" w:rsidRPr="00322A9B">
        <w:rPr>
          <w:bCs/>
          <w:i/>
          <w:iCs/>
          <w:lang w:val="uk-UA"/>
        </w:rPr>
        <w:t xml:space="preserve"> </w:t>
      </w:r>
      <w:r w:rsidR="00322A9B">
        <w:rPr>
          <w:bCs/>
          <w:lang w:val="uk-UA"/>
        </w:rPr>
        <w:t>У ході виконання лабораторної роботи</w:t>
      </w:r>
      <w:r w:rsidR="00322A9B">
        <w:rPr>
          <w:bCs/>
          <w:i/>
          <w:iCs/>
          <w:lang w:val="uk-UA"/>
        </w:rPr>
        <w:t xml:space="preserve"> </w:t>
      </w:r>
      <w:r w:rsidR="00322A9B">
        <w:rPr>
          <w:bCs/>
          <w:lang w:val="uk-UA"/>
        </w:rPr>
        <w:t xml:space="preserve">створено </w:t>
      </w:r>
      <w:r w:rsidR="00322A9B" w:rsidRPr="00322A9B">
        <w:rPr>
          <w:bCs/>
          <w:lang w:val="uk-UA"/>
        </w:rPr>
        <w:t>консольн</w:t>
      </w:r>
      <w:r w:rsidR="00322A9B">
        <w:rPr>
          <w:bCs/>
          <w:lang w:val="uk-UA"/>
        </w:rPr>
        <w:t>ий</w:t>
      </w:r>
      <w:r w:rsidR="00322A9B" w:rsidRPr="00322A9B">
        <w:rPr>
          <w:bCs/>
          <w:lang w:val="uk-UA"/>
        </w:rPr>
        <w:t xml:space="preserve"> застосун</w:t>
      </w:r>
      <w:r w:rsidR="00322A9B">
        <w:rPr>
          <w:bCs/>
          <w:lang w:val="uk-UA"/>
        </w:rPr>
        <w:t>ок</w:t>
      </w:r>
      <w:r w:rsidR="00322A9B" w:rsidRPr="00322A9B">
        <w:rPr>
          <w:bCs/>
          <w:lang w:val="uk-UA"/>
        </w:rPr>
        <w:t xml:space="preserve"> у</w:t>
      </w:r>
      <w:r w:rsidR="00322A9B" w:rsidRPr="00322A9B">
        <w:rPr>
          <w:bCs/>
        </w:rPr>
        <w:t xml:space="preserve"> Visual Studio 2019</w:t>
      </w:r>
      <w:r w:rsidR="00B22AF7">
        <w:rPr>
          <w:lang w:val="uk-UA"/>
        </w:rPr>
        <w:t>. Та за допомогою коду виведено на екран «Привіт, студент!». За шаблоном складено звіт.</w:t>
      </w:r>
    </w:p>
    <w:sectPr w:rsidR="00DF5E03" w:rsidRPr="00322A9B" w:rsidSect="00A51F07">
      <w:footerReference w:type="even" r:id="rId9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F0CFE" w14:textId="77777777" w:rsidR="003A380E" w:rsidRDefault="003A380E">
      <w:r>
        <w:separator/>
      </w:r>
    </w:p>
  </w:endnote>
  <w:endnote w:type="continuationSeparator" w:id="0">
    <w:p w14:paraId="2ABC4113" w14:textId="77777777" w:rsidR="003A380E" w:rsidRDefault="003A3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EE11" w14:textId="77777777"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351B248" w14:textId="77777777"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F409F" w14:textId="77777777" w:rsidR="003A380E" w:rsidRDefault="003A380E">
      <w:r>
        <w:separator/>
      </w:r>
    </w:p>
  </w:footnote>
  <w:footnote w:type="continuationSeparator" w:id="0">
    <w:p w14:paraId="18823ED2" w14:textId="77777777" w:rsidR="003A380E" w:rsidRDefault="003A3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75388690">
    <w:abstractNumId w:val="0"/>
  </w:num>
  <w:num w:numId="2" w16cid:durableId="457333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E"/>
    <w:rsid w:val="000040D3"/>
    <w:rsid w:val="0000500D"/>
    <w:rsid w:val="000126A4"/>
    <w:rsid w:val="00020FA6"/>
    <w:rsid w:val="000455D0"/>
    <w:rsid w:val="00054D8F"/>
    <w:rsid w:val="000B41A9"/>
    <w:rsid w:val="000C7219"/>
    <w:rsid w:val="000D5B0F"/>
    <w:rsid w:val="000E0D58"/>
    <w:rsid w:val="00112A34"/>
    <w:rsid w:val="0012181B"/>
    <w:rsid w:val="00124552"/>
    <w:rsid w:val="00134962"/>
    <w:rsid w:val="00152F35"/>
    <w:rsid w:val="001779A3"/>
    <w:rsid w:val="00183ADE"/>
    <w:rsid w:val="001E5F23"/>
    <w:rsid w:val="001F5D19"/>
    <w:rsid w:val="00215F28"/>
    <w:rsid w:val="00221266"/>
    <w:rsid w:val="00245B75"/>
    <w:rsid w:val="00261BE9"/>
    <w:rsid w:val="00292E3E"/>
    <w:rsid w:val="002B7F69"/>
    <w:rsid w:val="002E37E7"/>
    <w:rsid w:val="002F4382"/>
    <w:rsid w:val="003014C2"/>
    <w:rsid w:val="00322A9B"/>
    <w:rsid w:val="0032369A"/>
    <w:rsid w:val="00327F8E"/>
    <w:rsid w:val="003318BA"/>
    <w:rsid w:val="00332CA5"/>
    <w:rsid w:val="00373ABC"/>
    <w:rsid w:val="00393AB4"/>
    <w:rsid w:val="003A380E"/>
    <w:rsid w:val="003C2380"/>
    <w:rsid w:val="003D5AC5"/>
    <w:rsid w:val="003F49E3"/>
    <w:rsid w:val="00405748"/>
    <w:rsid w:val="004619A9"/>
    <w:rsid w:val="00464B92"/>
    <w:rsid w:val="0046630C"/>
    <w:rsid w:val="00475DDC"/>
    <w:rsid w:val="0048028C"/>
    <w:rsid w:val="00491B94"/>
    <w:rsid w:val="004A15DC"/>
    <w:rsid w:val="004B36EA"/>
    <w:rsid w:val="004C0C8E"/>
    <w:rsid w:val="004C5432"/>
    <w:rsid w:val="004E6D6A"/>
    <w:rsid w:val="004F122C"/>
    <w:rsid w:val="004F19AF"/>
    <w:rsid w:val="004F3050"/>
    <w:rsid w:val="004F4A25"/>
    <w:rsid w:val="0051726C"/>
    <w:rsid w:val="0052011F"/>
    <w:rsid w:val="00526D89"/>
    <w:rsid w:val="00541109"/>
    <w:rsid w:val="0057011F"/>
    <w:rsid w:val="00572701"/>
    <w:rsid w:val="00575659"/>
    <w:rsid w:val="005773D0"/>
    <w:rsid w:val="005942DA"/>
    <w:rsid w:val="005950C0"/>
    <w:rsid w:val="005B5026"/>
    <w:rsid w:val="005B679A"/>
    <w:rsid w:val="005C4524"/>
    <w:rsid w:val="005D6354"/>
    <w:rsid w:val="005F0025"/>
    <w:rsid w:val="005F7E1D"/>
    <w:rsid w:val="006021F9"/>
    <w:rsid w:val="006109C1"/>
    <w:rsid w:val="00615A6D"/>
    <w:rsid w:val="00617020"/>
    <w:rsid w:val="006307BD"/>
    <w:rsid w:val="00630E30"/>
    <w:rsid w:val="0063424B"/>
    <w:rsid w:val="00643184"/>
    <w:rsid w:val="00650048"/>
    <w:rsid w:val="00663B67"/>
    <w:rsid w:val="00663F2D"/>
    <w:rsid w:val="00672178"/>
    <w:rsid w:val="00675AF1"/>
    <w:rsid w:val="006C5875"/>
    <w:rsid w:val="006C6249"/>
    <w:rsid w:val="006F54F9"/>
    <w:rsid w:val="00710E3A"/>
    <w:rsid w:val="0071519B"/>
    <w:rsid w:val="007377A7"/>
    <w:rsid w:val="00757B30"/>
    <w:rsid w:val="007650BA"/>
    <w:rsid w:val="00765F3C"/>
    <w:rsid w:val="007678FB"/>
    <w:rsid w:val="00780B43"/>
    <w:rsid w:val="00781D2C"/>
    <w:rsid w:val="00784180"/>
    <w:rsid w:val="0079488E"/>
    <w:rsid w:val="007B397A"/>
    <w:rsid w:val="00801802"/>
    <w:rsid w:val="00817E40"/>
    <w:rsid w:val="00831265"/>
    <w:rsid w:val="00837F2C"/>
    <w:rsid w:val="0084451D"/>
    <w:rsid w:val="00847407"/>
    <w:rsid w:val="008524E5"/>
    <w:rsid w:val="00864ECB"/>
    <w:rsid w:val="00866C67"/>
    <w:rsid w:val="008A1A43"/>
    <w:rsid w:val="008B4692"/>
    <w:rsid w:val="008B4D39"/>
    <w:rsid w:val="008C794A"/>
    <w:rsid w:val="008D41E4"/>
    <w:rsid w:val="008F5EF9"/>
    <w:rsid w:val="00900335"/>
    <w:rsid w:val="00905529"/>
    <w:rsid w:val="00910EB0"/>
    <w:rsid w:val="0092706E"/>
    <w:rsid w:val="00933798"/>
    <w:rsid w:val="0093448C"/>
    <w:rsid w:val="00951E66"/>
    <w:rsid w:val="009A08D4"/>
    <w:rsid w:val="009E0C1D"/>
    <w:rsid w:val="009F6AEC"/>
    <w:rsid w:val="00A138BD"/>
    <w:rsid w:val="00A219BB"/>
    <w:rsid w:val="00A27F0C"/>
    <w:rsid w:val="00A375D5"/>
    <w:rsid w:val="00A5067A"/>
    <w:rsid w:val="00A51F07"/>
    <w:rsid w:val="00A52B57"/>
    <w:rsid w:val="00A85107"/>
    <w:rsid w:val="00A94399"/>
    <w:rsid w:val="00AA68B8"/>
    <w:rsid w:val="00AA75E2"/>
    <w:rsid w:val="00AB5A29"/>
    <w:rsid w:val="00AC375A"/>
    <w:rsid w:val="00AD637A"/>
    <w:rsid w:val="00AF5476"/>
    <w:rsid w:val="00AF60FB"/>
    <w:rsid w:val="00B05438"/>
    <w:rsid w:val="00B10327"/>
    <w:rsid w:val="00B15673"/>
    <w:rsid w:val="00B22AF7"/>
    <w:rsid w:val="00B50991"/>
    <w:rsid w:val="00B51330"/>
    <w:rsid w:val="00B63FA8"/>
    <w:rsid w:val="00B91435"/>
    <w:rsid w:val="00B93254"/>
    <w:rsid w:val="00B9421A"/>
    <w:rsid w:val="00B950AA"/>
    <w:rsid w:val="00BA7370"/>
    <w:rsid w:val="00BC0FC6"/>
    <w:rsid w:val="00BD680F"/>
    <w:rsid w:val="00BE24AE"/>
    <w:rsid w:val="00BE479A"/>
    <w:rsid w:val="00C004D1"/>
    <w:rsid w:val="00C06104"/>
    <w:rsid w:val="00C15F71"/>
    <w:rsid w:val="00C22844"/>
    <w:rsid w:val="00C22F25"/>
    <w:rsid w:val="00C5097F"/>
    <w:rsid w:val="00C55FFD"/>
    <w:rsid w:val="00C730D2"/>
    <w:rsid w:val="00C87D82"/>
    <w:rsid w:val="00CA373C"/>
    <w:rsid w:val="00CB29C3"/>
    <w:rsid w:val="00CC59B3"/>
    <w:rsid w:val="00CD3572"/>
    <w:rsid w:val="00CE433A"/>
    <w:rsid w:val="00D00274"/>
    <w:rsid w:val="00D07EFD"/>
    <w:rsid w:val="00D6197C"/>
    <w:rsid w:val="00D63068"/>
    <w:rsid w:val="00D747E3"/>
    <w:rsid w:val="00D75AA3"/>
    <w:rsid w:val="00D75EEE"/>
    <w:rsid w:val="00D774D8"/>
    <w:rsid w:val="00D813DF"/>
    <w:rsid w:val="00D94646"/>
    <w:rsid w:val="00DA2D25"/>
    <w:rsid w:val="00DB1133"/>
    <w:rsid w:val="00DB1924"/>
    <w:rsid w:val="00DC1E1F"/>
    <w:rsid w:val="00DC2E70"/>
    <w:rsid w:val="00DD4F0D"/>
    <w:rsid w:val="00DE6403"/>
    <w:rsid w:val="00DF5E03"/>
    <w:rsid w:val="00E00A2F"/>
    <w:rsid w:val="00E24335"/>
    <w:rsid w:val="00E45EDD"/>
    <w:rsid w:val="00E566F9"/>
    <w:rsid w:val="00E8203A"/>
    <w:rsid w:val="00E965BF"/>
    <w:rsid w:val="00EB5457"/>
    <w:rsid w:val="00EB6586"/>
    <w:rsid w:val="00EC323C"/>
    <w:rsid w:val="00EC3292"/>
    <w:rsid w:val="00EF617E"/>
    <w:rsid w:val="00F27411"/>
    <w:rsid w:val="00F3382E"/>
    <w:rsid w:val="00F427AD"/>
    <w:rsid w:val="00F56601"/>
    <w:rsid w:val="00F807B8"/>
    <w:rsid w:val="00F83A19"/>
    <w:rsid w:val="00FB6864"/>
    <w:rsid w:val="00FC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39F181"/>
  <w15:chartTrackingRefBased/>
  <w15:docId w15:val="{C47D5347-1A34-4DC7-9AC7-6D5A6103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7A7"/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8">
    <w:name w:val="Table Grid"/>
    <w:basedOn w:val="a1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val="uk-UA"/>
    </w:rPr>
  </w:style>
  <w:style w:type="paragraph" w:styleId="a9">
    <w:name w:val="Body Text"/>
    <w:basedOn w:val="a"/>
    <w:link w:val="aa"/>
    <w:rsid w:val="004F3050"/>
    <w:rPr>
      <w:i/>
      <w:iCs/>
      <w:lang w:val="uk-UA" w:eastAsia="en-US"/>
    </w:rPr>
  </w:style>
  <w:style w:type="character" w:customStyle="1" w:styleId="aa">
    <w:name w:val="Основний текст Знак"/>
    <w:link w:val="a9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і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  <w:style w:type="paragraph" w:customStyle="1" w:styleId="Default">
    <w:name w:val="Default"/>
    <w:rsid w:val="00BE24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okie\Documents\&#1053;&#1072;&#1089;&#1090;&#1088;&#1086;&#1102;&#1074;&#1072;&#1085;&#1110;%20&#1096;&#1072;&#1073;&#1083;&#1086;&#1085;&#1080;%20Office\&#1064;&#1072;&#1073;&#1083;&#1086;&#1085;%20&#1079;&#1074;&#1110;&#1090;&#1091;%20&#1079;%20&#1051;&#1056;%20&#1054;&#1055;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ABE6B-6662-47CF-9854-02C85B7AA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звіту з ЛР ОП</Template>
  <TotalTime>69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ЛАБОРАТОРНА РОБОТА №3</vt:lpstr>
      <vt:lpstr>ЛАБОРАТОРНА РОБОТА №3</vt:lpstr>
      <vt:lpstr>ЛАБОРАТОРНА РОБОТА №3</vt:lpstr>
    </vt:vector>
  </TitlesOfParts>
  <Company>XATKA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subject/>
  <dc:creator>Cookie</dc:creator>
  <cp:keywords/>
  <cp:lastModifiedBy>Света Безрядина</cp:lastModifiedBy>
  <cp:revision>16</cp:revision>
  <dcterms:created xsi:type="dcterms:W3CDTF">2022-10-04T13:38:00Z</dcterms:created>
  <dcterms:modified xsi:type="dcterms:W3CDTF">2022-10-10T11:40:00Z</dcterms:modified>
</cp:coreProperties>
</file>